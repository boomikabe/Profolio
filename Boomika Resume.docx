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1345928F" w14:textId="77777777" w:rsidTr="00A21AF8">
        <w:tc>
          <w:tcPr>
            <w:tcW w:w="2160" w:type="dxa"/>
            <w:gridSpan w:val="2"/>
          </w:tcPr>
          <w:p w14:paraId="002C845C" w14:textId="6174AABA" w:rsidR="004B4147" w:rsidRPr="004B4147" w:rsidRDefault="004B4147" w:rsidP="004B4147">
            <w:pPr>
              <w:pStyle w:val="Logo"/>
            </w:pP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6DE5FF7" w14:textId="0657BAB6" w:rsidR="004B4147" w:rsidRPr="00C643EF" w:rsidRDefault="004B4147" w:rsidP="004B4147">
            <w:pPr>
              <w:pStyle w:val="Title"/>
              <w:rPr>
                <w:sz w:val="52"/>
                <w:szCs w:val="28"/>
              </w:rPr>
            </w:pPr>
          </w:p>
          <w:p w14:paraId="5C145674" w14:textId="244FB1FF" w:rsidR="004B4147" w:rsidRPr="00C643EF" w:rsidRDefault="00C643EF" w:rsidP="00A21AF8">
            <w:pPr>
              <w:pStyle w:val="Subtitle"/>
              <w:rPr>
                <w:sz w:val="52"/>
                <w:szCs w:val="28"/>
              </w:rPr>
            </w:pPr>
            <w:r w:rsidRPr="00C643EF">
              <w:rPr>
                <w:sz w:val="52"/>
                <w:szCs w:val="28"/>
              </w:rPr>
              <w:t>BOOMIKA A</w:t>
            </w:r>
          </w:p>
        </w:tc>
      </w:tr>
      <w:tr w:rsidR="00A21AF8" w:rsidRPr="004B4147" w14:paraId="057C7817" w14:textId="77777777" w:rsidTr="007772B1">
        <w:tc>
          <w:tcPr>
            <w:tcW w:w="2160" w:type="dxa"/>
            <w:gridSpan w:val="2"/>
          </w:tcPr>
          <w:p w14:paraId="6F14396F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75EC4E15" w14:textId="1C89C54B" w:rsidR="00A21AF8" w:rsidRPr="004B4147" w:rsidRDefault="00C643EF" w:rsidP="00A21AF8">
            <w:pPr>
              <w:pStyle w:val="Jobtitle"/>
            </w:pPr>
            <w:r>
              <w:t>BE – COMPUTER SCIENCE AND ENGINEERING</w:t>
            </w:r>
          </w:p>
        </w:tc>
      </w:tr>
      <w:tr w:rsidR="007772B1" w:rsidRPr="004B4147" w14:paraId="0847CE84" w14:textId="77777777" w:rsidTr="00C777FF">
        <w:trPr>
          <w:trHeight w:val="720"/>
        </w:trPr>
        <w:tc>
          <w:tcPr>
            <w:tcW w:w="2160" w:type="dxa"/>
            <w:gridSpan w:val="2"/>
          </w:tcPr>
          <w:p w14:paraId="1317B298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0F2B3974" w14:textId="77777777" w:rsidR="007772B1" w:rsidRDefault="007772B1" w:rsidP="00A21AF8">
            <w:pPr>
              <w:pStyle w:val="Jobtitle"/>
            </w:pPr>
          </w:p>
        </w:tc>
      </w:tr>
      <w:tr w:rsidR="00E769A6" w:rsidRPr="00997E86" w14:paraId="4AC8286A" w14:textId="77777777" w:rsidTr="00452292">
        <w:tc>
          <w:tcPr>
            <w:tcW w:w="540" w:type="dxa"/>
            <w:vAlign w:val="center"/>
          </w:tcPr>
          <w:p w14:paraId="45CA5A58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7DBF86" wp14:editId="25295A96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1FF464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EF8CB3D" w14:textId="2E738B02" w:rsidR="00BF0DAF" w:rsidRPr="00B03ED5" w:rsidRDefault="00C643EF" w:rsidP="00BF0DAF">
            <w:pPr>
              <w:pStyle w:val="Contact"/>
            </w:pPr>
            <w:r>
              <w:t>9342265586</w:t>
            </w:r>
          </w:p>
        </w:tc>
        <w:tc>
          <w:tcPr>
            <w:tcW w:w="450" w:type="dxa"/>
          </w:tcPr>
          <w:p w14:paraId="2999EB3B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30DF3ABD0CCB485D8EA778F25A31BD44"/>
              </w:placeholder>
              <w:temporary/>
              <w:showingPlcHdr/>
              <w15:appearance w15:val="hidden"/>
            </w:sdtPr>
            <w:sdtContent>
              <w:p w14:paraId="141CF4AB" w14:textId="77777777" w:rsidR="00BF0DAF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  <w:p w14:paraId="10E20AE2" w14:textId="2FC797FA" w:rsidR="004F08B6" w:rsidRPr="004F08B6" w:rsidRDefault="004F08B6" w:rsidP="004F08B6">
            <w:pPr>
              <w:rPr>
                <w:lang w:val="en-IN"/>
              </w:rPr>
            </w:pPr>
            <w:r w:rsidRPr="004F08B6">
              <w:rPr>
                <w:rFonts w:eastAsiaTheme="majorEastAsia" w:cstheme="majorBidi"/>
                <w:color w:val="1D3251" w:themeColor="accent1"/>
                <w:sz w:val="22"/>
                <w:szCs w:val="24"/>
              </w:rPr>
              <w:t>To show a good dedication to my job and be well organized in a team and show growth towards achieving organizational goals.</w:t>
            </w:r>
          </w:p>
        </w:tc>
      </w:tr>
      <w:tr w:rsidR="00E769A6" w:rsidRPr="00997E86" w14:paraId="1DA773F7" w14:textId="77777777" w:rsidTr="00452292">
        <w:tc>
          <w:tcPr>
            <w:tcW w:w="540" w:type="dxa"/>
            <w:vAlign w:val="center"/>
          </w:tcPr>
          <w:p w14:paraId="7BC339B4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E84FD57" wp14:editId="0EF7CC13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E4734DE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B89AE5F" w14:textId="6EABB347" w:rsidR="00BF0DAF" w:rsidRPr="00B03ED5" w:rsidRDefault="00C643EF" w:rsidP="00BF0DAF">
            <w:pPr>
              <w:pStyle w:val="Contact"/>
            </w:pPr>
            <w:r>
              <w:t>cseboomika@gmail.com</w:t>
            </w:r>
          </w:p>
        </w:tc>
        <w:tc>
          <w:tcPr>
            <w:tcW w:w="450" w:type="dxa"/>
          </w:tcPr>
          <w:p w14:paraId="3BF32F47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7B699C8B" w14:textId="77777777" w:rsidR="00BF0DAF" w:rsidRPr="00997E86" w:rsidRDefault="00BF0DAF" w:rsidP="00BF0DAF"/>
        </w:tc>
      </w:tr>
      <w:tr w:rsidR="00E769A6" w:rsidRPr="00997E86" w14:paraId="73913D14" w14:textId="77777777" w:rsidTr="005B7DB3">
        <w:trPr>
          <w:trHeight w:val="288"/>
        </w:trPr>
        <w:tc>
          <w:tcPr>
            <w:tcW w:w="3870" w:type="dxa"/>
            <w:gridSpan w:val="3"/>
          </w:tcPr>
          <w:p w14:paraId="7F6AD26A" w14:textId="01FA8C2D" w:rsidR="00CD2FD2" w:rsidRPr="00997E86" w:rsidRDefault="000F3131" w:rsidP="000F3131">
            <w:pPr>
              <w:pStyle w:val="Heading1"/>
            </w:pPr>
            <w:r>
              <w:t>SOFT</w:t>
            </w:r>
          </w:p>
        </w:tc>
        <w:tc>
          <w:tcPr>
            <w:tcW w:w="450" w:type="dxa"/>
          </w:tcPr>
          <w:p w14:paraId="40171808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5101B78F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9EBBBD2" w14:textId="77777777" w:rsidR="00CD2FD2" w:rsidRPr="00997E86" w:rsidRDefault="00CD2FD2" w:rsidP="00CD2FD2"/>
        </w:tc>
      </w:tr>
      <w:tr w:rsidR="00E769A6" w:rsidRPr="00997E86" w14:paraId="15B556EA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E07C6265C94A4F0D9E64194DFF41A991"/>
              </w:placeholder>
              <w:temporary/>
              <w:showingPlcHdr/>
              <w15:appearance w15:val="hidden"/>
            </w:sdtPr>
            <w:sdtContent>
              <w:p w14:paraId="25E127A5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49BAB6B0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200836" wp14:editId="550CD5ED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8FC0018" w14:textId="3D482834" w:rsidR="00144072" w:rsidRPr="008E2197" w:rsidRDefault="00D53C6B" w:rsidP="008E2197">
                                      <w:pPr>
                                        <w:pStyle w:val="Skill"/>
                                      </w:pPr>
                                      <w:r>
                                        <w:t>Positive Minder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6B659BA" w14:textId="2F41C7F6" w:rsidR="00144072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601CA35D7F514368BD733811C82E10DE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33374"/>
                                  <a:chOff x="502195" y="5339563"/>
                                  <a:chExt cx="2152098" cy="33337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760"/>
                                    <a:ext cx="2152098" cy="1651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5B3A50A" w14:textId="3FB6759E" w:rsidR="008E2197" w:rsidRDefault="001C7145" w:rsidP="008E2197">
                                      <w:pPr>
                                        <w:pStyle w:val="Skill"/>
                                      </w:pPr>
                                      <w:r>
                                        <w:t>Leadership</w:t>
                                      </w:r>
                                    </w:p>
                                    <w:p w14:paraId="17CF490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F9E7EF4" w14:textId="77777777" w:rsidR="00144072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54330"/>
                                  <a:chOff x="502195" y="5765632"/>
                                  <a:chExt cx="2152098" cy="354330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754"/>
                                    <a:ext cx="2152098" cy="1862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9BCBCE" w14:textId="48B1B657" w:rsidR="00144072" w:rsidRDefault="001C7145" w:rsidP="00D53C6B">
                                      <w:pPr>
                                        <w:pStyle w:val="Skill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53C6B">
                                        <w:t>Communication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142CACB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0A6AA45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262165A" w14:textId="40F35C4E" w:rsidR="008E2197" w:rsidRDefault="00D53C6B" w:rsidP="008E2197">
                                      <w:pPr>
                                        <w:pStyle w:val="Skill"/>
                                      </w:pPr>
                                      <w:r>
                                        <w:t>Creative</w:t>
                                      </w:r>
                                    </w:p>
                                    <w:p w14:paraId="780038C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9F205E6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44D8FF4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E102074" w14:textId="3BC9FA53" w:rsidR="008E2197" w:rsidRDefault="00D53C6B" w:rsidP="008E2197">
                                      <w:pPr>
                                        <w:pStyle w:val="Skill"/>
                                      </w:pPr>
                                      <w:r>
                                        <w:t>Adaptability</w:t>
                                      </w:r>
                                    </w:p>
                                    <w:p w14:paraId="5BB9E079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1F06563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2E6E6BA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200836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8FC0018" w14:textId="3D482834" w:rsidR="00144072" w:rsidRPr="008E2197" w:rsidRDefault="00D53C6B" w:rsidP="008E2197">
                                <w:pPr>
                                  <w:pStyle w:val="Skill"/>
                                </w:pPr>
                                <w:r>
                                  <w:t>Positive Minder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6B659BA" w14:textId="2F41C7F6" w:rsidR="00144072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601CA35D7F514368BD733811C82E10D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6;width:21520;height:3333" coordorigin="5021,53395" coordsize="2152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7;width:21521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45B3A50A" w14:textId="3FB6759E" w:rsidR="008E2197" w:rsidRDefault="001C7145" w:rsidP="008E2197">
                                <w:pPr>
                                  <w:pStyle w:val="Skill"/>
                                </w:pPr>
                                <w:r>
                                  <w:t>Leadership</w:t>
                                </w:r>
                              </w:p>
                              <w:p w14:paraId="17CF490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4F9E7EF4" w14:textId="77777777" w:rsidR="00144072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72;width:21520;height:3543" coordorigin="5021,57656" coordsize="21520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7;width:215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A9BCBCE" w14:textId="48B1B657" w:rsidR="00144072" w:rsidRDefault="001C7145" w:rsidP="00D53C6B">
                                <w:pPr>
                                  <w:pStyle w:val="Skil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53C6B">
                                  <w:t>Communication</w:t>
                                </w: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142CACB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0A6AA45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3262165A" w14:textId="40F35C4E" w:rsidR="008E2197" w:rsidRDefault="00D53C6B" w:rsidP="008E2197">
                                <w:pPr>
                                  <w:pStyle w:val="Skill"/>
                                </w:pPr>
                                <w:r>
                                  <w:t>Creative</w:t>
                                </w:r>
                              </w:p>
                              <w:p w14:paraId="780038C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29F205E6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44D8FF4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4E102074" w14:textId="3BC9FA53" w:rsidR="008E2197" w:rsidRDefault="00D53C6B" w:rsidP="008E2197">
                                <w:pPr>
                                  <w:pStyle w:val="Skill"/>
                                </w:pPr>
                                <w:r>
                                  <w:t>Adaptability</w:t>
                                </w:r>
                              </w:p>
                              <w:p w14:paraId="5BB9E079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71F06563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14:paraId="2E6E6BA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213BBC04D29F4DD1AB0C184992CCADD7"/>
              </w:placeholder>
              <w:temporary/>
              <w:showingPlcHdr/>
              <w15:appearance w15:val="hidden"/>
            </w:sdtPr>
            <w:sdtContent>
              <w:p w14:paraId="1AFF5E4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1D153B6" w14:textId="2B7984F1" w:rsidR="008E2197" w:rsidRDefault="00C643EF" w:rsidP="008E2197">
            <w:pPr>
              <w:pStyle w:val="Heading2"/>
            </w:pPr>
            <w:r>
              <w:t>SSC</w:t>
            </w:r>
            <w:r w:rsidR="001C7145">
              <w:t xml:space="preserve">         :</w:t>
            </w:r>
            <w:r w:rsidR="00D6736F">
              <w:t xml:space="preserve"> </w:t>
            </w:r>
            <w:r w:rsidR="00D6736F" w:rsidRPr="00D6736F">
              <w:rPr>
                <w:lang w:val="en-IN"/>
              </w:rPr>
              <w:t>62.6%</w:t>
            </w:r>
          </w:p>
          <w:p w14:paraId="66855F9B" w14:textId="2A4DC64B" w:rsidR="00552F9B" w:rsidRPr="00D6736F" w:rsidRDefault="00D6736F" w:rsidP="00D6736F">
            <w:pPr>
              <w:pStyle w:val="Heading4"/>
              <w:rPr>
                <w:lang w:val="en-IN"/>
              </w:rPr>
            </w:pPr>
            <w:r w:rsidRPr="00D6736F">
              <w:rPr>
                <w:lang w:val="en-IN"/>
              </w:rPr>
              <w:t>CS.</w:t>
            </w:r>
            <w:r>
              <w:rPr>
                <w:lang w:val="en-IN"/>
              </w:rPr>
              <w:t xml:space="preserve"> </w:t>
            </w:r>
            <w:r w:rsidRPr="00D6736F">
              <w:rPr>
                <w:lang w:val="en-IN"/>
              </w:rPr>
              <w:t>RAMACHARY MEMORIAL MATRIC HR SEC SCHOOL | MADURAI, INDIA</w:t>
            </w:r>
          </w:p>
          <w:p w14:paraId="25B1AC21" w14:textId="5273223C" w:rsidR="00552F9B" w:rsidRDefault="00D6736F" w:rsidP="00552F9B">
            <w:r>
              <w:t>20</w:t>
            </w:r>
            <w:r w:rsidR="004217AE">
              <w:t>1</w:t>
            </w:r>
            <w:r w:rsidR="000F3131">
              <w:t>6</w:t>
            </w:r>
            <w:r w:rsidR="004217AE">
              <w:t xml:space="preserve"> - </w:t>
            </w:r>
            <w:r w:rsidR="00894EE1">
              <w:t>201</w:t>
            </w:r>
            <w:r w:rsidR="000F3131">
              <w:t>7</w:t>
            </w:r>
          </w:p>
          <w:p w14:paraId="0292339C" w14:textId="21EA71A2" w:rsidR="001C7145" w:rsidRPr="001C7145" w:rsidRDefault="00C643EF" w:rsidP="001C7145">
            <w:pPr>
              <w:pStyle w:val="Heading2"/>
            </w:pPr>
            <w:r>
              <w:t>HSC</w:t>
            </w:r>
            <w:r w:rsidR="001C7145">
              <w:t xml:space="preserve">         :</w:t>
            </w:r>
            <w:r w:rsidR="00992142">
              <w:t xml:space="preserve"> </w:t>
            </w:r>
            <w:r w:rsidR="00992142" w:rsidRPr="00992142">
              <w:t>73.33%</w:t>
            </w:r>
          </w:p>
          <w:p w14:paraId="2B391919" w14:textId="103B9DEE" w:rsidR="00552F9B" w:rsidRDefault="002B1F77" w:rsidP="00552F9B">
            <w:pPr>
              <w:pStyle w:val="Heading4"/>
            </w:pPr>
            <w:r w:rsidRPr="002B1F77">
              <w:t>SRI AUROBINDO MIRA MATRIC HR SEC SCHOOL | MADURAI, INDIA</w:t>
            </w:r>
          </w:p>
          <w:p w14:paraId="4884981E" w14:textId="250577C6" w:rsidR="00552F9B" w:rsidRDefault="000F3131" w:rsidP="00552F9B">
            <w:r>
              <w:t>2018-2019</w:t>
            </w:r>
          </w:p>
          <w:p w14:paraId="21CC8E0B" w14:textId="028B79B4" w:rsidR="00552F9B" w:rsidRDefault="00C643EF" w:rsidP="00552F9B">
            <w:pPr>
              <w:pStyle w:val="Heading2"/>
            </w:pPr>
            <w:r>
              <w:t>Degree</w:t>
            </w:r>
            <w:r w:rsidR="001C7145">
              <w:t xml:space="preserve">   : </w:t>
            </w:r>
          </w:p>
          <w:p w14:paraId="103658ED" w14:textId="15DBAB8B" w:rsidR="00B020EA" w:rsidRPr="00B020EA" w:rsidRDefault="00B020EA" w:rsidP="00B020EA">
            <w:pPr>
              <w:pStyle w:val="Heading4"/>
              <w:rPr>
                <w:lang w:val="en-IN"/>
              </w:rPr>
            </w:pPr>
            <w:r w:rsidRPr="00B020EA">
              <w:rPr>
                <w:lang w:val="en-IN"/>
              </w:rPr>
              <w:t>VELAMMAL COLLEGE OF ENGINEERING AND TECHNOLOGY</w:t>
            </w:r>
            <w:r>
              <w:rPr>
                <w:lang w:val="en-IN"/>
              </w:rPr>
              <w:t xml:space="preserve"> </w:t>
            </w:r>
            <w:r w:rsidRPr="00B020EA">
              <w:rPr>
                <w:lang w:val="en-IN"/>
              </w:rPr>
              <w:t>| MADURAI, INDIA</w:t>
            </w:r>
          </w:p>
          <w:p w14:paraId="1269D635" w14:textId="3B668285" w:rsidR="00552F9B" w:rsidRPr="00552F9B" w:rsidRDefault="00B020EA" w:rsidP="00B020EA">
            <w:r w:rsidRPr="00B020EA">
              <w:rPr>
                <w:rFonts w:eastAsiaTheme="majorEastAsia" w:cstheme="majorBidi"/>
                <w:i/>
                <w:iCs/>
                <w:lang w:val="en-IN"/>
              </w:rPr>
              <w:t xml:space="preserve">2021- PRESENT 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014B6FFF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p w14:paraId="14615AFC" w14:textId="3E8A6CC6" w:rsidR="001C7145" w:rsidRDefault="002939F3" w:rsidP="004F504D">
            <w:pPr>
              <w:pStyle w:val="Heading1"/>
              <w:spacing w:after="0"/>
            </w:pPr>
            <w:r>
              <w:t>Course</w:t>
            </w:r>
            <w:r w:rsidR="000D2311">
              <w:t xml:space="preserve"> CERTIFICATION</w:t>
            </w:r>
          </w:p>
          <w:p w14:paraId="60789EC3" w14:textId="640ED77E" w:rsidR="001C7145" w:rsidRPr="002346C7" w:rsidRDefault="002346C7" w:rsidP="002346C7">
            <w:pPr>
              <w:pStyle w:val="ListParagraph"/>
              <w:numPr>
                <w:ilvl w:val="0"/>
                <w:numId w:val="10"/>
              </w:numPr>
            </w:pPr>
            <w:r w:rsidRPr="002346C7">
              <w:rPr>
                <w:rFonts w:asciiTheme="minorHAnsi" w:eastAsiaTheme="majorEastAsia" w:hAnsiTheme="minorHAnsi" w:cstheme="majorBidi"/>
                <w:color w:val="1D3251" w:themeColor="accent1"/>
                <w:sz w:val="22"/>
              </w:rPr>
              <w:t>PROGRAMMING IN JAVA</w:t>
            </w:r>
            <w:r>
              <w:rPr>
                <w:rFonts w:asciiTheme="minorHAnsi" w:eastAsiaTheme="majorEastAsia" w:hAnsiTheme="minorHAnsi" w:cstheme="majorBidi"/>
                <w:color w:val="1D3251" w:themeColor="accent1"/>
                <w:sz w:val="22"/>
              </w:rPr>
              <w:t xml:space="preserve"> </w:t>
            </w:r>
          </w:p>
          <w:p w14:paraId="4FD15A05" w14:textId="47C832E2" w:rsidR="004F504D" w:rsidRDefault="00691F9B" w:rsidP="000D2311">
            <w:pPr>
              <w:ind w:left="360"/>
            </w:pPr>
            <w:r>
              <w:t>Nov 2022- Jan 2023</w:t>
            </w:r>
          </w:p>
          <w:p w14:paraId="2F49C542" w14:textId="68466F63" w:rsidR="00FA7F2D" w:rsidRPr="00FA7F2D" w:rsidRDefault="002939F3" w:rsidP="004F504D">
            <w:pPr>
              <w:pStyle w:val="Heading1"/>
              <w:spacing w:after="0"/>
            </w:pPr>
            <w:r>
              <w:t>events</w:t>
            </w:r>
          </w:p>
          <w:p w14:paraId="3C21308C" w14:textId="7A107045" w:rsidR="00FA7F2D" w:rsidRPr="00FA7F2D" w:rsidRDefault="00FA7F2D" w:rsidP="00FA7F2D">
            <w:pPr>
              <w:pStyle w:val="Heading3"/>
              <w:numPr>
                <w:ilvl w:val="0"/>
                <w:numId w:val="10"/>
              </w:numPr>
              <w:rPr>
                <w:lang w:val="en-IN"/>
              </w:rPr>
            </w:pPr>
            <w:r w:rsidRPr="00FA7F2D">
              <w:rPr>
                <w:lang w:val="en-IN"/>
              </w:rPr>
              <w:t>TECHNOCART-UNIVERSITY COLLEGE OF ENGINEERING, ANNA UNIVERSITY BIT CAMPUS (TRICHY)</w:t>
            </w:r>
          </w:p>
          <w:p w14:paraId="4459DF19" w14:textId="77777777" w:rsidR="000D2311" w:rsidRDefault="00FA7F2D" w:rsidP="000D2311">
            <w:pPr>
              <w:pStyle w:val="Heading3"/>
              <w:numPr>
                <w:ilvl w:val="0"/>
                <w:numId w:val="10"/>
              </w:numPr>
              <w:rPr>
                <w:lang w:val="en-IN"/>
              </w:rPr>
            </w:pPr>
            <w:r w:rsidRPr="00FA7F2D">
              <w:rPr>
                <w:lang w:val="en-IN"/>
              </w:rPr>
              <w:t>DEBUGGING-UNIVERSITY COLLEGE OF ENGINEERING, ANNA UNIVERSITY BIT CAMPUS (TRICHY)</w:t>
            </w:r>
          </w:p>
          <w:p w14:paraId="036885D6" w14:textId="681CBB58" w:rsidR="008C1566" w:rsidRPr="000D2311" w:rsidRDefault="000D2311" w:rsidP="000D2311">
            <w:pPr>
              <w:pStyle w:val="Heading1"/>
              <w:rPr>
                <w:spacing w:val="0"/>
                <w:sz w:val="22"/>
                <w:szCs w:val="24"/>
                <w:lang w:val="en-IN"/>
              </w:rPr>
            </w:pPr>
            <w:r>
              <w:t xml:space="preserve">HARD SKILLS </w:t>
            </w:r>
            <w:r w:rsidR="008C1566" w:rsidRPr="000D2311">
              <w:t>:</w:t>
            </w:r>
          </w:p>
          <w:p w14:paraId="73464392" w14:textId="776CC64B" w:rsidR="000D2311" w:rsidRDefault="00BB4E9D" w:rsidP="000D2311">
            <w:pPr>
              <w:pStyle w:val="Heading3"/>
            </w:pPr>
            <w:r w:rsidRPr="00BB4E9D">
              <w:t>FRONTEND-WEB DEVELOPMENT</w:t>
            </w:r>
            <w:r w:rsidR="000D2311">
              <w:t>:HTML,CSS,JAVASCRIPT,REACT.JS</w:t>
            </w:r>
          </w:p>
          <w:p w14:paraId="1688AA8D" w14:textId="2C36EB65" w:rsidR="001C7145" w:rsidRDefault="000D2311" w:rsidP="000D2311">
            <w:pPr>
              <w:pStyle w:val="Heading2"/>
            </w:pPr>
            <w:r>
              <w:t>BACKEND -PROGRAMMING:JAVA,C.</w:t>
            </w:r>
          </w:p>
          <w:p w14:paraId="314339BF" w14:textId="41339F6B" w:rsidR="000D2311" w:rsidRDefault="000D2311" w:rsidP="000D2311">
            <w:pPr>
              <w:pStyle w:val="Heading1"/>
            </w:pPr>
            <w:r>
              <w:t>EXPERIENCE</w:t>
            </w:r>
            <w:r w:rsidR="000F3131">
              <w:t>S</w:t>
            </w:r>
            <w:r>
              <w:t>:</w:t>
            </w:r>
          </w:p>
          <w:p w14:paraId="467EDDB9" w14:textId="77777777" w:rsidR="000F3131" w:rsidRDefault="000F3131" w:rsidP="000F3131">
            <w:pPr>
              <w:pStyle w:val="ListParagraph"/>
              <w:numPr>
                <w:ilvl w:val="0"/>
                <w:numId w:val="12"/>
              </w:numPr>
              <w:rPr>
                <w:rFonts w:eastAsiaTheme="majorEastAsia" w:cstheme="majorBidi"/>
                <w:color w:val="1D3251" w:themeColor="accent1"/>
                <w:sz w:val="22"/>
                <w:lang w:val="en-IN"/>
              </w:rPr>
            </w:pPr>
            <w:r>
              <w:rPr>
                <w:rFonts w:eastAsiaTheme="majorEastAsia" w:cstheme="majorBidi"/>
                <w:b/>
                <w:bCs/>
                <w:color w:val="1D3251" w:themeColor="accent1"/>
                <w:sz w:val="22"/>
                <w:lang w:val="en-IN"/>
              </w:rPr>
              <w:t>User Interface Designer</w:t>
            </w:r>
            <w:r>
              <w:rPr>
                <w:rFonts w:eastAsiaTheme="majorEastAsia" w:cstheme="majorBidi"/>
                <w:color w:val="1D3251" w:themeColor="accent1"/>
                <w:sz w:val="22"/>
                <w:lang w:val="en-IN"/>
              </w:rPr>
              <w:t xml:space="preserve"> - CodSoft</w:t>
            </w:r>
          </w:p>
          <w:p w14:paraId="0C0CD767" w14:textId="53337DA7" w:rsidR="000F3131" w:rsidRDefault="000F3131" w:rsidP="000F3131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4"/>
                <w:lang w:val="en-IN"/>
              </w:rPr>
            </w:pPr>
            <w:r>
              <w:rPr>
                <w:rFonts w:eastAsiaTheme="majorEastAsia" w:cstheme="majorBidi"/>
                <w:color w:val="1D3251" w:themeColor="accent1"/>
                <w:sz w:val="22"/>
                <w:szCs w:val="24"/>
                <w:lang w:val="en-IN"/>
              </w:rPr>
              <w:t xml:space="preserve">        Aug 2023 – Aug 2023 (1 month)</w:t>
            </w:r>
          </w:p>
          <w:p w14:paraId="63B0520C" w14:textId="77777777" w:rsidR="000F3131" w:rsidRDefault="000F3131" w:rsidP="000F3131">
            <w:pPr>
              <w:pStyle w:val="ListParagraph"/>
              <w:numPr>
                <w:ilvl w:val="0"/>
                <w:numId w:val="12"/>
              </w:numPr>
              <w:rPr>
                <w:rFonts w:eastAsiaTheme="majorEastAsia" w:cstheme="majorBidi"/>
                <w:color w:val="1D3251" w:themeColor="accent1"/>
                <w:sz w:val="22"/>
                <w:lang w:val="en-IN"/>
              </w:rPr>
            </w:pPr>
            <w:r>
              <w:rPr>
                <w:rFonts w:eastAsiaTheme="majorEastAsia" w:cstheme="majorBidi"/>
                <w:b/>
                <w:bCs/>
                <w:color w:val="1D3251" w:themeColor="accent1"/>
                <w:sz w:val="22"/>
                <w:lang w:val="en-IN"/>
              </w:rPr>
              <w:t>Web Development Intern</w:t>
            </w:r>
            <w:r>
              <w:rPr>
                <w:rFonts w:eastAsiaTheme="majorEastAsia" w:cstheme="majorBidi"/>
                <w:color w:val="1D3251" w:themeColor="accent1"/>
                <w:sz w:val="22"/>
                <w:lang w:val="en-IN"/>
              </w:rPr>
              <w:t xml:space="preserve"> - Kevell Guru</w:t>
            </w:r>
          </w:p>
          <w:p w14:paraId="7E488912" w14:textId="19E02DB9" w:rsidR="000F3131" w:rsidRDefault="000F3131" w:rsidP="000F3131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4"/>
                <w:lang w:val="en-IN"/>
              </w:rPr>
            </w:pPr>
            <w:r>
              <w:rPr>
                <w:rFonts w:eastAsiaTheme="majorEastAsia" w:cstheme="majorBidi"/>
                <w:color w:val="1D3251" w:themeColor="accent1"/>
                <w:sz w:val="22"/>
                <w:szCs w:val="24"/>
                <w:lang w:val="en-IN"/>
              </w:rPr>
              <w:t xml:space="preserve">        Jun 2023 – Jul 2023 (2 month)</w:t>
            </w:r>
          </w:p>
          <w:p w14:paraId="3FBF7B43" w14:textId="77777777" w:rsidR="000F3131" w:rsidRDefault="000F3131" w:rsidP="000F3131">
            <w:pPr>
              <w:pStyle w:val="ListParagraph"/>
              <w:numPr>
                <w:ilvl w:val="0"/>
                <w:numId w:val="12"/>
              </w:numPr>
              <w:rPr>
                <w:rFonts w:eastAsiaTheme="majorEastAsia" w:cstheme="majorBidi"/>
                <w:color w:val="1D3251" w:themeColor="accent1"/>
                <w:sz w:val="22"/>
                <w:lang w:val="en-IN"/>
              </w:rPr>
            </w:pPr>
            <w:r>
              <w:rPr>
                <w:rFonts w:eastAsiaTheme="majorEastAsia" w:cstheme="majorBidi"/>
                <w:b/>
                <w:color w:val="1D3251" w:themeColor="accent1"/>
                <w:sz w:val="22"/>
                <w:lang w:val="en-IN"/>
              </w:rPr>
              <w:t xml:space="preserve">Data Science </w:t>
            </w:r>
            <w:r>
              <w:rPr>
                <w:rFonts w:eastAsiaTheme="majorEastAsia" w:cstheme="majorBidi"/>
                <w:color w:val="1D3251" w:themeColor="accent1"/>
                <w:sz w:val="22"/>
                <w:lang w:val="en-IN"/>
              </w:rPr>
              <w:t>- Prodigy InfoTech</w:t>
            </w:r>
          </w:p>
          <w:p w14:paraId="2FE89FC5" w14:textId="50B8D1AD" w:rsidR="000F3131" w:rsidRDefault="000F3131" w:rsidP="000F3131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4"/>
                <w:lang w:val="en-IN"/>
              </w:rPr>
            </w:pPr>
            <w:r>
              <w:rPr>
                <w:rFonts w:eastAsiaTheme="majorEastAsia" w:cstheme="majorBidi"/>
                <w:color w:val="1D3251" w:themeColor="accent1"/>
                <w:sz w:val="22"/>
                <w:szCs w:val="24"/>
                <w:lang w:val="en-IN"/>
              </w:rPr>
              <w:t xml:space="preserve">        Aug 2023 – Aug 2023 (1 month)</w:t>
            </w:r>
          </w:p>
          <w:p w14:paraId="60774523" w14:textId="77777777" w:rsidR="000F3131" w:rsidRPr="000F3131" w:rsidRDefault="000F3131" w:rsidP="000F3131"/>
          <w:p w14:paraId="2A44C66B" w14:textId="3F6749DD" w:rsidR="005B244D" w:rsidRPr="001C7145" w:rsidRDefault="005B244D" w:rsidP="004F504D">
            <w:pPr>
              <w:pStyle w:val="Heading1"/>
              <w:spacing w:after="0"/>
            </w:pPr>
            <w:r>
              <w:t>Hobbies</w:t>
            </w:r>
            <w:r w:rsidR="000F3131">
              <w:t xml:space="preserve">        languages</w:t>
            </w:r>
          </w:p>
          <w:p w14:paraId="747C5105" w14:textId="1047A982" w:rsidR="004F504D" w:rsidRPr="000F3131" w:rsidRDefault="004F504D" w:rsidP="000F3131">
            <w:pPr>
              <w:pStyle w:val="Heading3"/>
              <w:numPr>
                <w:ilvl w:val="0"/>
                <w:numId w:val="10"/>
              </w:numPr>
              <w:rPr>
                <w:lang w:val="en-IN"/>
              </w:rPr>
            </w:pPr>
            <w:r w:rsidRPr="004F504D">
              <w:rPr>
                <w:lang w:val="en-IN"/>
              </w:rPr>
              <w:t>Learning Something New</w:t>
            </w:r>
            <w:r w:rsidR="000F3131">
              <w:rPr>
                <w:lang w:val="en-IN"/>
              </w:rPr>
              <w:t xml:space="preserve">                          </w:t>
            </w:r>
            <w:r w:rsidR="000F3131">
              <w:rPr>
                <w:rFonts w:ascii="Times New Roman" w:eastAsia="Times New Roman" w:hAnsi="Times New Roman" w:cs="Times New Roman"/>
              </w:rPr>
              <w:t xml:space="preserve">    English     </w:t>
            </w:r>
            <w:r w:rsidR="000F3131">
              <w:rPr>
                <w:rFonts w:ascii="Segoe UI Symbol" w:eastAsia="Segoe UI Symbol" w:hAnsi="Segoe UI Symbol" w:cs="Segoe UI Symbol"/>
              </w:rPr>
              <w:t>★★★☆☆</w:t>
            </w:r>
            <w:r w:rsidR="000F3131">
              <w:rPr>
                <w:rFonts w:ascii="Times New Roman" w:eastAsia="Times New Roman" w:hAnsi="Times New Roman" w:cs="Times New Roman"/>
              </w:rPr>
              <w:t xml:space="preserve">  </w:t>
            </w:r>
            <w:r w:rsidR="000F3131" w:rsidRPr="000F3131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603D33B0" w14:textId="0B705CB8" w:rsidR="004F504D" w:rsidRPr="004F504D" w:rsidRDefault="004F504D" w:rsidP="004F504D">
            <w:pPr>
              <w:pStyle w:val="Heading3"/>
              <w:numPr>
                <w:ilvl w:val="0"/>
                <w:numId w:val="10"/>
              </w:numPr>
              <w:rPr>
                <w:lang w:val="en-IN"/>
              </w:rPr>
            </w:pPr>
            <w:r w:rsidRPr="004F504D">
              <w:rPr>
                <w:lang w:val="en-IN"/>
              </w:rPr>
              <w:t>Reading Books</w:t>
            </w:r>
            <w:r w:rsidR="000F3131">
              <w:rPr>
                <w:lang w:val="en-IN"/>
              </w:rPr>
              <w:t xml:space="preserve">                                                     </w:t>
            </w:r>
            <w:r w:rsidR="000F3131">
              <w:rPr>
                <w:rFonts w:ascii="Times New Roman" w:eastAsia="Times New Roman" w:hAnsi="Times New Roman" w:cs="Times New Roman"/>
              </w:rPr>
              <w:t xml:space="preserve">Tamil        </w:t>
            </w:r>
            <w:r w:rsidR="000F3131">
              <w:rPr>
                <w:rFonts w:ascii="Segoe UI Symbol" w:eastAsia="Segoe UI Symbol" w:hAnsi="Segoe UI Symbol" w:cs="Segoe UI Symbol"/>
              </w:rPr>
              <w:t>★★★★★</w:t>
            </w:r>
            <w:r w:rsidR="000F3131">
              <w:rPr>
                <w:rFonts w:ascii="Times New Roman" w:eastAsia="Times New Roman" w:hAnsi="Times New Roman" w:cs="Times New Roman"/>
              </w:rPr>
              <w:t xml:space="preserve"> </w:t>
            </w:r>
            <w:r w:rsidR="000F3131">
              <w:rPr>
                <w:lang w:val="en-IN"/>
              </w:rPr>
              <w:t xml:space="preserve">   </w:t>
            </w:r>
            <w:r w:rsidR="000F3131">
              <w:rPr>
                <w:rFonts w:ascii="Times New Roman" w:eastAsia="Times New Roman" w:hAnsi="Times New Roman" w:cs="Times New Roman"/>
              </w:rPr>
              <w:t xml:space="preserve"> </w:t>
            </w:r>
            <w:r w:rsidR="000F3131">
              <w:rPr>
                <w:lang w:val="en-IN"/>
              </w:rPr>
              <w:t xml:space="preserve">  </w:t>
            </w:r>
          </w:p>
          <w:p w14:paraId="27F5A485" w14:textId="3095D5B1" w:rsidR="001C7145" w:rsidRPr="001C7145" w:rsidRDefault="004F504D" w:rsidP="004F504D">
            <w:pPr>
              <w:pStyle w:val="Heading3"/>
              <w:numPr>
                <w:ilvl w:val="0"/>
                <w:numId w:val="10"/>
              </w:numPr>
            </w:pPr>
            <w:r w:rsidRPr="004F504D">
              <w:rPr>
                <w:lang w:val="en-IN"/>
              </w:rPr>
              <w:t>Listening to Music</w:t>
            </w:r>
          </w:p>
        </w:tc>
      </w:tr>
    </w:tbl>
    <w:p w14:paraId="68D40541" w14:textId="77777777" w:rsidR="005A20B8" w:rsidRDefault="005A20B8"/>
    <w:sectPr w:rsidR="005A20B8" w:rsidSect="00C777FF">
      <w:headerReference w:type="default" r:id="rId17"/>
      <w:footerReference w:type="default" r:id="rId18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3EC2" w14:textId="77777777" w:rsidR="00A5779D" w:rsidRDefault="00A5779D" w:rsidP="00B21D64">
      <w:pPr>
        <w:spacing w:after="0" w:line="240" w:lineRule="auto"/>
      </w:pPr>
      <w:r>
        <w:separator/>
      </w:r>
    </w:p>
  </w:endnote>
  <w:endnote w:type="continuationSeparator" w:id="0">
    <w:p w14:paraId="669035CB" w14:textId="77777777" w:rsidR="00A5779D" w:rsidRDefault="00A5779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6E4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A35B2" wp14:editId="513A8EE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6A8ED93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0969" w14:textId="77777777" w:rsidR="00A5779D" w:rsidRDefault="00A5779D" w:rsidP="00B21D64">
      <w:pPr>
        <w:spacing w:after="0" w:line="240" w:lineRule="auto"/>
      </w:pPr>
      <w:r>
        <w:separator/>
      </w:r>
    </w:p>
  </w:footnote>
  <w:footnote w:type="continuationSeparator" w:id="0">
    <w:p w14:paraId="40E086D9" w14:textId="77777777" w:rsidR="00A5779D" w:rsidRDefault="00A5779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20379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17ED624" wp14:editId="59E9FC8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7749D515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0127"/>
    <w:multiLevelType w:val="hybridMultilevel"/>
    <w:tmpl w:val="2E1425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3EFB"/>
    <w:multiLevelType w:val="hybridMultilevel"/>
    <w:tmpl w:val="C92A0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105"/>
    <w:multiLevelType w:val="multilevel"/>
    <w:tmpl w:val="9D984FD2"/>
    <w:numStyleLink w:val="BullettedList"/>
  </w:abstractNum>
  <w:abstractNum w:abstractNumId="6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8A16BD"/>
    <w:multiLevelType w:val="hybridMultilevel"/>
    <w:tmpl w:val="9E828A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6066985">
    <w:abstractNumId w:val="8"/>
  </w:num>
  <w:num w:numId="2" w16cid:durableId="1629160279">
    <w:abstractNumId w:val="11"/>
  </w:num>
  <w:num w:numId="3" w16cid:durableId="1227110029">
    <w:abstractNumId w:val="7"/>
  </w:num>
  <w:num w:numId="4" w16cid:durableId="311838163">
    <w:abstractNumId w:val="4"/>
  </w:num>
  <w:num w:numId="5" w16cid:durableId="273944289">
    <w:abstractNumId w:val="6"/>
  </w:num>
  <w:num w:numId="6" w16cid:durableId="1365905273">
    <w:abstractNumId w:val="10"/>
  </w:num>
  <w:num w:numId="7" w16cid:durableId="2021543776">
    <w:abstractNumId w:val="0"/>
  </w:num>
  <w:num w:numId="8" w16cid:durableId="455372623">
    <w:abstractNumId w:val="1"/>
  </w:num>
  <w:num w:numId="9" w16cid:durableId="287778372">
    <w:abstractNumId w:val="5"/>
  </w:num>
  <w:num w:numId="10" w16cid:durableId="1389301324">
    <w:abstractNumId w:val="2"/>
  </w:num>
  <w:num w:numId="11" w16cid:durableId="1662931554">
    <w:abstractNumId w:val="3"/>
  </w:num>
  <w:num w:numId="12" w16cid:durableId="1688824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EF"/>
    <w:rsid w:val="000161E1"/>
    <w:rsid w:val="00021303"/>
    <w:rsid w:val="000D2311"/>
    <w:rsid w:val="000F3131"/>
    <w:rsid w:val="0010787B"/>
    <w:rsid w:val="00107E81"/>
    <w:rsid w:val="00144072"/>
    <w:rsid w:val="001C7145"/>
    <w:rsid w:val="0021475C"/>
    <w:rsid w:val="002346C7"/>
    <w:rsid w:val="002939F3"/>
    <w:rsid w:val="002B1F77"/>
    <w:rsid w:val="003C0BB5"/>
    <w:rsid w:val="004067B9"/>
    <w:rsid w:val="004103C0"/>
    <w:rsid w:val="004217AE"/>
    <w:rsid w:val="00452292"/>
    <w:rsid w:val="004865C2"/>
    <w:rsid w:val="004B4147"/>
    <w:rsid w:val="004F08B6"/>
    <w:rsid w:val="004F504D"/>
    <w:rsid w:val="00552F9B"/>
    <w:rsid w:val="005636A7"/>
    <w:rsid w:val="005A20B8"/>
    <w:rsid w:val="005B244D"/>
    <w:rsid w:val="005B2FE9"/>
    <w:rsid w:val="005B7DB3"/>
    <w:rsid w:val="0061400D"/>
    <w:rsid w:val="00621B5C"/>
    <w:rsid w:val="00691F9B"/>
    <w:rsid w:val="006A78C1"/>
    <w:rsid w:val="006C2DFF"/>
    <w:rsid w:val="007571B5"/>
    <w:rsid w:val="007772B1"/>
    <w:rsid w:val="00822AF8"/>
    <w:rsid w:val="008424CE"/>
    <w:rsid w:val="00890F1A"/>
    <w:rsid w:val="00894EE1"/>
    <w:rsid w:val="008C1566"/>
    <w:rsid w:val="008E2197"/>
    <w:rsid w:val="00992142"/>
    <w:rsid w:val="00997E86"/>
    <w:rsid w:val="009A5187"/>
    <w:rsid w:val="009B7D45"/>
    <w:rsid w:val="00A16101"/>
    <w:rsid w:val="00A21AF8"/>
    <w:rsid w:val="00A5779D"/>
    <w:rsid w:val="00A6425D"/>
    <w:rsid w:val="00A96376"/>
    <w:rsid w:val="00AA5733"/>
    <w:rsid w:val="00B020EA"/>
    <w:rsid w:val="00B03ED5"/>
    <w:rsid w:val="00B21D64"/>
    <w:rsid w:val="00B73E22"/>
    <w:rsid w:val="00BB4E9D"/>
    <w:rsid w:val="00BB6EBF"/>
    <w:rsid w:val="00BB7CE4"/>
    <w:rsid w:val="00BC33C3"/>
    <w:rsid w:val="00BF0DAF"/>
    <w:rsid w:val="00BF145A"/>
    <w:rsid w:val="00C05345"/>
    <w:rsid w:val="00C344AA"/>
    <w:rsid w:val="00C37B1A"/>
    <w:rsid w:val="00C643EF"/>
    <w:rsid w:val="00C777FF"/>
    <w:rsid w:val="00CD2FD2"/>
    <w:rsid w:val="00D12DFD"/>
    <w:rsid w:val="00D53C6B"/>
    <w:rsid w:val="00D62B7E"/>
    <w:rsid w:val="00D6736F"/>
    <w:rsid w:val="00E769A6"/>
    <w:rsid w:val="00F00C84"/>
    <w:rsid w:val="00F372B5"/>
    <w:rsid w:val="00F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E35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customStyle="1" w:styleId="hljs-string">
    <w:name w:val="hljs-string"/>
    <w:basedOn w:val="DefaultParagraphFont"/>
    <w:rsid w:val="0010787B"/>
  </w:style>
  <w:style w:type="character" w:customStyle="1" w:styleId="hljs-attr">
    <w:name w:val="hljs-attr"/>
    <w:basedOn w:val="DefaultParagraphFont"/>
    <w:rsid w:val="005B244D"/>
  </w:style>
  <w:style w:type="character" w:customStyle="1" w:styleId="hljs-bullet">
    <w:name w:val="hljs-bullet"/>
    <w:basedOn w:val="DefaultParagraphFont"/>
    <w:rsid w:val="005B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t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DF3ABD0CCB485D8EA778F25A31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5C89-DFB9-4BC0-95DC-D6FD0E682F57}"/>
      </w:docPartPr>
      <w:docPartBody>
        <w:p w:rsidR="0002635C" w:rsidRDefault="006044BF">
          <w:pPr>
            <w:pStyle w:val="30DF3ABD0CCB485D8EA778F25A31BD44"/>
          </w:pPr>
          <w:r w:rsidRPr="007772B1">
            <w:t>ABOUT ME</w:t>
          </w:r>
        </w:p>
      </w:docPartBody>
    </w:docPart>
    <w:docPart>
      <w:docPartPr>
        <w:name w:val="E07C6265C94A4F0D9E64194DFF41A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3C38C-164A-4B79-84E0-BC6DBBF3A2E1}"/>
      </w:docPartPr>
      <w:docPartBody>
        <w:p w:rsidR="0002635C" w:rsidRDefault="006044BF">
          <w:pPr>
            <w:pStyle w:val="E07C6265C94A4F0D9E64194DFF41A991"/>
          </w:pPr>
          <w:r>
            <w:t>Skills</w:t>
          </w:r>
        </w:p>
      </w:docPartBody>
    </w:docPart>
    <w:docPart>
      <w:docPartPr>
        <w:name w:val="213BBC04D29F4DD1AB0C184992CCA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547B3-7F39-4A3A-A3E6-7407B049B332}"/>
      </w:docPartPr>
      <w:docPartBody>
        <w:p w:rsidR="0002635C" w:rsidRDefault="006044BF">
          <w:pPr>
            <w:pStyle w:val="213BBC04D29F4DD1AB0C184992CCADD7"/>
          </w:pPr>
          <w:r>
            <w:t>Education</w:t>
          </w:r>
        </w:p>
      </w:docPartBody>
    </w:docPart>
    <w:docPart>
      <w:docPartPr>
        <w:name w:val="601CA35D7F514368BD733811C82E1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AE5E6-0C68-43CA-A61E-8F663509C281}"/>
      </w:docPartPr>
      <w:docPartBody>
        <w:p w:rsidR="0002635C" w:rsidRDefault="006044BF">
          <w:pPr>
            <w:pStyle w:val="601CA35D7F514368BD733811C82E10DE"/>
          </w:pPr>
          <w:r>
            <w:t>7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600455384">
    <w:abstractNumId w:val="0"/>
  </w:num>
  <w:num w:numId="2" w16cid:durableId="191708831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F"/>
    <w:rsid w:val="0002635C"/>
    <w:rsid w:val="000F277C"/>
    <w:rsid w:val="006044BF"/>
    <w:rsid w:val="00D3378E"/>
    <w:rsid w:val="00F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F3ABD0CCB485D8EA778F25A31BD44">
    <w:name w:val="30DF3ABD0CCB485D8EA778F25A31BD44"/>
  </w:style>
  <w:style w:type="paragraph" w:customStyle="1" w:styleId="E07C6265C94A4F0D9E64194DFF41A991">
    <w:name w:val="E07C6265C94A4F0D9E64194DFF41A991"/>
  </w:style>
  <w:style w:type="paragraph" w:customStyle="1" w:styleId="213BBC04D29F4DD1AB0C184992CCADD7">
    <w:name w:val="213BBC04D29F4DD1AB0C184992CCADD7"/>
  </w:style>
  <w:style w:type="paragraph" w:styleId="ListBullet">
    <w:name w:val="List Bullet"/>
    <w:basedOn w:val="Normal"/>
    <w:uiPriority w:val="99"/>
    <w:qFormat/>
    <w:rsid w:val="006044BF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6044BF"/>
    <w:pPr>
      <w:numPr>
        <w:numId w:val="1"/>
      </w:numPr>
    </w:pPr>
  </w:style>
  <w:style w:type="paragraph" w:customStyle="1" w:styleId="601CA35D7F514368BD733811C82E10DE">
    <w:name w:val="601CA35D7F514368BD733811C82E1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3AC77A-38CF-4EB4-8ACC-61BD6C45EA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2023-08-01T06:00:00Z</dcterms:created>
  <dcterms:modified xsi:type="dcterms:W3CDTF">2023-08-01T06:00:00Z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